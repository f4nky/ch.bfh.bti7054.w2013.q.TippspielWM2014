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B876C" w14:textId="5AF49D7D" w:rsidR="00434BFD" w:rsidRPr="00630124" w:rsidRDefault="00095AA7" w:rsidP="00434BFD">
      <w:pPr>
        <w:pStyle w:val="Titel"/>
        <w:framePr w:wrap="notBeside"/>
        <w:rPr>
          <w:lang w:val="de-DE"/>
        </w:rPr>
      </w:pPr>
      <w:r>
        <w:rPr>
          <w:lang w:val="de-DE"/>
        </w:rPr>
        <w:t xml:space="preserve">Task 1.3: </w:t>
      </w:r>
      <w:bookmarkStart w:id="0" w:name="_GoBack"/>
      <w:bookmarkEnd w:id="0"/>
      <w:r w:rsidR="0075631F" w:rsidRPr="00630124">
        <w:rPr>
          <w:lang w:val="de-DE"/>
        </w:rPr>
        <w:t>Personas</w:t>
      </w:r>
    </w:p>
    <w:p w14:paraId="3CD6EA1D" w14:textId="4B00C4BF" w:rsidR="00585109" w:rsidRPr="00630124" w:rsidRDefault="008C68C5" w:rsidP="008C68C5">
      <w:pPr>
        <w:pStyle w:val="berschrift1"/>
        <w:rPr>
          <w:lang w:val="de-DE"/>
        </w:rPr>
      </w:pPr>
      <w:r w:rsidRPr="00630124">
        <w:rPr>
          <w:lang w:val="de-DE"/>
        </w:rPr>
        <w:t>John Doe</w:t>
      </w:r>
    </w:p>
    <w:p w14:paraId="7788A8E0" w14:textId="5172F723" w:rsidR="008C68C5" w:rsidRDefault="00630124" w:rsidP="00881D61">
      <w:pPr>
        <w:spacing w:before="40" w:after="40"/>
        <w:rPr>
          <w:lang w:val="de-DE"/>
        </w:rPr>
      </w:pPr>
      <w:r w:rsidRPr="00630124">
        <w:rPr>
          <w:lang w:val="de-DE"/>
        </w:rPr>
        <w:t xml:space="preserve">John Doe (25) arbeitet als </w:t>
      </w:r>
      <w:r>
        <w:rPr>
          <w:lang w:val="de-DE"/>
        </w:rPr>
        <w:t>kaufmännischer Angestellter</w:t>
      </w:r>
      <w:r w:rsidR="007503DC">
        <w:rPr>
          <w:lang w:val="de-DE"/>
        </w:rPr>
        <w:t xml:space="preserve"> und ist der Umgang mit Computer gewohnt. Er hat früher selber mal Fussball gespielt und verfolgt deshalb vor allem die Europa- und Weltmeisterschaften interessiert mit. </w:t>
      </w:r>
      <w:r w:rsidR="0054751B">
        <w:rPr>
          <w:lang w:val="de-DE"/>
        </w:rPr>
        <w:t>In seinem Freundeskreis hat er auch bereits me</w:t>
      </w:r>
      <w:r w:rsidR="00E911EB">
        <w:rPr>
          <w:lang w:val="de-DE"/>
        </w:rPr>
        <w:t>hrm</w:t>
      </w:r>
      <w:r w:rsidR="00BD5447">
        <w:rPr>
          <w:lang w:val="de-DE"/>
        </w:rPr>
        <w:t>als an Tippspiele teilgenommen. Die Verwaltung der Tipps mittels Excel-Liste fand er eher mühsam, da das getippte Resultat immer</w:t>
      </w:r>
      <w:r w:rsidR="004E723A">
        <w:rPr>
          <w:lang w:val="de-DE"/>
        </w:rPr>
        <w:t xml:space="preserve"> frühzeitig</w:t>
      </w:r>
      <w:r w:rsidR="00BD5447">
        <w:rPr>
          <w:lang w:val="de-DE"/>
        </w:rPr>
        <w:t xml:space="preserve"> via E-Mail oder SMS gemeldet werden musste </w:t>
      </w:r>
      <w:r w:rsidR="004E723A">
        <w:rPr>
          <w:lang w:val="de-DE"/>
        </w:rPr>
        <w:t>und somit keine kurzfristigen Änderungen mehr möglich waren</w:t>
      </w:r>
      <w:r w:rsidR="00BD5447">
        <w:rPr>
          <w:lang w:val="de-DE"/>
        </w:rPr>
        <w:t>.</w:t>
      </w:r>
    </w:p>
    <w:p w14:paraId="70EFE5DE" w14:textId="77777777" w:rsidR="0054751B" w:rsidRPr="00630124" w:rsidRDefault="0054751B" w:rsidP="00881D61">
      <w:pPr>
        <w:spacing w:before="40" w:after="40"/>
        <w:rPr>
          <w:lang w:val="de-DE"/>
        </w:rPr>
      </w:pPr>
    </w:p>
    <w:p w14:paraId="50C3A33E" w14:textId="7C5A63C0" w:rsidR="008C68C5" w:rsidRPr="00630124" w:rsidRDefault="008C68C5" w:rsidP="008C68C5">
      <w:pPr>
        <w:pStyle w:val="berschrift1"/>
        <w:rPr>
          <w:lang w:val="de-DE"/>
        </w:rPr>
      </w:pPr>
      <w:r w:rsidRPr="00630124">
        <w:rPr>
          <w:lang w:val="de-DE"/>
        </w:rPr>
        <w:t>Max Muster</w:t>
      </w:r>
    </w:p>
    <w:p w14:paraId="41A6BC1B" w14:textId="6FCD9D7E" w:rsidR="006015E6" w:rsidRPr="00630124" w:rsidRDefault="009E44EE" w:rsidP="006015E6">
      <w:pPr>
        <w:rPr>
          <w:lang w:val="de-DE"/>
        </w:rPr>
      </w:pPr>
      <w:r>
        <w:rPr>
          <w:lang w:val="de-DE"/>
        </w:rPr>
        <w:t xml:space="preserve">Max Muster (50) besitzt zu Hause einen Computer, den er gelegentlich zum Lesen der E-Mails benutzt. Verfolgt die </w:t>
      </w:r>
      <w:r w:rsidR="00D8265F">
        <w:rPr>
          <w:lang w:val="de-DE"/>
        </w:rPr>
        <w:t>Fussballsaison und die grossen Turniere am Fernseher. Hat selber noch nie a</w:t>
      </w:r>
      <w:r w:rsidR="00A31FDC">
        <w:rPr>
          <w:lang w:val="de-DE"/>
        </w:rPr>
        <w:t>n einem Tippspiel teilgenommen. H</w:t>
      </w:r>
      <w:r w:rsidR="00D8265F">
        <w:rPr>
          <w:lang w:val="de-DE"/>
        </w:rPr>
        <w:t>at aber von seinem Sohn mitbekommen, dass es solche Wetten gibt und wie sie im Grossen und Ganzen funktionieren.</w:t>
      </w:r>
      <w:r w:rsidR="00A31FDC">
        <w:rPr>
          <w:lang w:val="de-DE"/>
        </w:rPr>
        <w:t xml:space="preserve"> Möchte sich beim nächsten Turnier auch mal einer kleinen Tippgemeinschaft anschliessen.</w:t>
      </w:r>
    </w:p>
    <w:sectPr w:rsidR="006015E6" w:rsidRPr="00630124" w:rsidSect="005851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134" w:left="113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6F22FD" w14:textId="77777777" w:rsidR="009E44EE" w:rsidRDefault="009E44EE" w:rsidP="00D30770">
      <w:r>
        <w:separator/>
      </w:r>
    </w:p>
  </w:endnote>
  <w:endnote w:type="continuationSeparator" w:id="0">
    <w:p w14:paraId="18FC6B07" w14:textId="77777777" w:rsidR="009E44EE" w:rsidRDefault="009E44EE" w:rsidP="00D3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3DEC0" w14:textId="77777777" w:rsidR="009E44EE" w:rsidRDefault="009E44E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83C16" w14:textId="77777777" w:rsidR="009E44EE" w:rsidRDefault="009E44EE" w:rsidP="00571860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noProof/>
        <w:sz w:val="16"/>
        <w:lang w:val="en-GB"/>
      </w:rPr>
    </w:pPr>
    <w:r w:rsidRPr="00C40567">
      <w:rPr>
        <w:sz w:val="16"/>
        <w:lang w:val="en-GB"/>
      </w:rPr>
      <w:t xml:space="preserve">Project </w:t>
    </w:r>
    <w:r>
      <w:rPr>
        <w:sz w:val="16"/>
        <w:lang w:val="en-GB"/>
      </w:rPr>
      <w:t>TippspielWM2014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 w:rsidR="00095AA7">
      <w:rPr>
        <w:noProof/>
        <w:sz w:val="16"/>
        <w:lang w:val="en-GB"/>
      </w:rPr>
      <w:t>30/09/2013 23:48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095AA7">
      <w:rPr>
        <w:noProof/>
        <w:sz w:val="16"/>
        <w:lang w:val="en-GB"/>
      </w:rPr>
      <w:t>1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r w:rsidR="00095AA7">
      <w:fldChar w:fldCharType="begin"/>
    </w:r>
    <w:r w:rsidR="00095AA7">
      <w:instrText xml:space="preserve"> NUMPAGES   \* MERGEFORMAT </w:instrText>
    </w:r>
    <w:r w:rsidR="00095AA7">
      <w:fldChar w:fldCharType="separate"/>
    </w:r>
    <w:r w:rsidR="00095AA7" w:rsidRPr="00095AA7">
      <w:rPr>
        <w:noProof/>
        <w:sz w:val="16"/>
        <w:lang w:val="en-GB"/>
      </w:rPr>
      <w:t>1</w:t>
    </w:r>
    <w:r w:rsidR="00095AA7">
      <w:rPr>
        <w:noProof/>
        <w:sz w:val="16"/>
        <w:lang w:val="en-GB"/>
      </w:rPr>
      <w:fldChar w:fldCharType="end"/>
    </w:r>
  </w:p>
  <w:p w14:paraId="7635D415" w14:textId="77777777" w:rsidR="009E44EE" w:rsidRPr="00C40567" w:rsidRDefault="009E44EE" w:rsidP="00571860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>
      <w:rPr>
        <w:noProof/>
        <w:sz w:val="16"/>
        <w:lang w:val="en-GB"/>
      </w:rPr>
      <w:t>Michael Fankhauser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3DCFF" w14:textId="77777777" w:rsidR="009E44EE" w:rsidRDefault="009E44E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03700" w14:textId="77777777" w:rsidR="009E44EE" w:rsidRDefault="009E44EE" w:rsidP="00D30770">
      <w:r>
        <w:separator/>
      </w:r>
    </w:p>
  </w:footnote>
  <w:footnote w:type="continuationSeparator" w:id="0">
    <w:p w14:paraId="46C9066C" w14:textId="77777777" w:rsidR="009E44EE" w:rsidRDefault="009E44EE" w:rsidP="00D307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501FB9" w14:textId="77777777" w:rsidR="009E44EE" w:rsidRDefault="009E44E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5116D" w14:textId="77777777" w:rsidR="009E44EE" w:rsidRPr="004D2287" w:rsidRDefault="009E44EE" w:rsidP="00571860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 wp14:anchorId="08DB4135" wp14:editId="5E614600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16"/>
      </w:rPr>
      <w:tab/>
    </w:r>
    <w:r>
      <w:rPr>
        <w:sz w:val="16"/>
      </w:rPr>
      <w:tab/>
      <w:t>[Web Programming]</w:t>
    </w:r>
  </w:p>
  <w:p w14:paraId="048A6356" w14:textId="77777777" w:rsidR="009E44EE" w:rsidRDefault="009E44EE" w:rsidP="00C4056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27799" w14:textId="77777777" w:rsidR="009E44EE" w:rsidRDefault="009E44E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75191"/>
    <w:multiLevelType w:val="hybridMultilevel"/>
    <w:tmpl w:val="3C563096"/>
    <w:lvl w:ilvl="0" w:tplc="ECB2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3DC659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DC3D3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31F"/>
    <w:rsid w:val="000210FF"/>
    <w:rsid w:val="00095AA7"/>
    <w:rsid w:val="000A0042"/>
    <w:rsid w:val="000E0848"/>
    <w:rsid w:val="001174E2"/>
    <w:rsid w:val="0016482A"/>
    <w:rsid w:val="001A61C7"/>
    <w:rsid w:val="001B7B6D"/>
    <w:rsid w:val="001D266E"/>
    <w:rsid w:val="002153C6"/>
    <w:rsid w:val="0022626D"/>
    <w:rsid w:val="00273266"/>
    <w:rsid w:val="003D3DAF"/>
    <w:rsid w:val="003D7127"/>
    <w:rsid w:val="003F6E46"/>
    <w:rsid w:val="00434BFD"/>
    <w:rsid w:val="00456B68"/>
    <w:rsid w:val="004910A2"/>
    <w:rsid w:val="004A3DE1"/>
    <w:rsid w:val="004E723A"/>
    <w:rsid w:val="004F6537"/>
    <w:rsid w:val="00537354"/>
    <w:rsid w:val="005376FD"/>
    <w:rsid w:val="0054751B"/>
    <w:rsid w:val="00551CA2"/>
    <w:rsid w:val="005571FC"/>
    <w:rsid w:val="00571860"/>
    <w:rsid w:val="00585109"/>
    <w:rsid w:val="00592657"/>
    <w:rsid w:val="005A15A1"/>
    <w:rsid w:val="005B02CF"/>
    <w:rsid w:val="005E30BD"/>
    <w:rsid w:val="006015E6"/>
    <w:rsid w:val="00614DB8"/>
    <w:rsid w:val="00617630"/>
    <w:rsid w:val="00630109"/>
    <w:rsid w:val="00630124"/>
    <w:rsid w:val="00636E74"/>
    <w:rsid w:val="006D4622"/>
    <w:rsid w:val="006D63D8"/>
    <w:rsid w:val="006F7CBD"/>
    <w:rsid w:val="007371ED"/>
    <w:rsid w:val="007503DC"/>
    <w:rsid w:val="0075631F"/>
    <w:rsid w:val="0076079B"/>
    <w:rsid w:val="007B0218"/>
    <w:rsid w:val="00827854"/>
    <w:rsid w:val="008501A9"/>
    <w:rsid w:val="008553A6"/>
    <w:rsid w:val="00873E61"/>
    <w:rsid w:val="00881D61"/>
    <w:rsid w:val="00883B85"/>
    <w:rsid w:val="008C68C5"/>
    <w:rsid w:val="00926F11"/>
    <w:rsid w:val="00951A48"/>
    <w:rsid w:val="0095709F"/>
    <w:rsid w:val="009732FB"/>
    <w:rsid w:val="00980030"/>
    <w:rsid w:val="009C7001"/>
    <w:rsid w:val="009E44EE"/>
    <w:rsid w:val="009F5BB2"/>
    <w:rsid w:val="00A31FDC"/>
    <w:rsid w:val="00A4180E"/>
    <w:rsid w:val="00A848DD"/>
    <w:rsid w:val="00B46D3E"/>
    <w:rsid w:val="00B63F9F"/>
    <w:rsid w:val="00BD5447"/>
    <w:rsid w:val="00BF6ABE"/>
    <w:rsid w:val="00C24AA2"/>
    <w:rsid w:val="00C335A9"/>
    <w:rsid w:val="00C3776B"/>
    <w:rsid w:val="00C40567"/>
    <w:rsid w:val="00D164B0"/>
    <w:rsid w:val="00D30770"/>
    <w:rsid w:val="00D43715"/>
    <w:rsid w:val="00D8265F"/>
    <w:rsid w:val="00DA4812"/>
    <w:rsid w:val="00E4010F"/>
    <w:rsid w:val="00E50180"/>
    <w:rsid w:val="00E61755"/>
    <w:rsid w:val="00E911EB"/>
    <w:rsid w:val="00EB7BD4"/>
    <w:rsid w:val="00EE7F8C"/>
    <w:rsid w:val="00F35865"/>
    <w:rsid w:val="00F6487C"/>
    <w:rsid w:val="00F85105"/>
    <w:rsid w:val="00FA641A"/>
    <w:rsid w:val="00FE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7CEACB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ch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aliases w:val="Ü3 Zchn"/>
    <w:basedOn w:val="Absatz-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chn"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ch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ch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aliases w:val="Ü3 Zchn"/>
    <w:basedOn w:val="Absatz-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chn"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ch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b000099\FS-User-AEK$\AEKMFA\Downloads\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134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Fanky</dc:creator>
  <cp:lastModifiedBy>Fankhauser Michael</cp:lastModifiedBy>
  <cp:revision>17</cp:revision>
  <dcterms:created xsi:type="dcterms:W3CDTF">2013-09-30T20:55:00Z</dcterms:created>
  <dcterms:modified xsi:type="dcterms:W3CDTF">2013-10-09T08:44:00Z</dcterms:modified>
</cp:coreProperties>
</file>